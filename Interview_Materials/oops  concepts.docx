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A38" w:rsidRDefault="00F90195">
      <w:r>
        <w:t>OOPS concepts:</w:t>
      </w:r>
    </w:p>
    <w:p w:rsidR="00882A38" w:rsidRDefault="00882A38"/>
    <w:p w:rsidR="00882A38" w:rsidRDefault="00882A38"/>
    <w:p w:rsidR="00882A38" w:rsidRDefault="00F90195">
      <w:r>
        <w:t>Example : Mobile -    Samsung</w:t>
      </w:r>
    </w:p>
    <w:p w:rsidR="00882A38" w:rsidRDefault="00F90195">
      <w:pPr>
        <w:pStyle w:val="ListParagraph"/>
        <w:numPr>
          <w:ilvl w:val="0"/>
          <w:numId w:val="1"/>
        </w:numPr>
      </w:pPr>
      <w:r>
        <w:t>Nokia</w:t>
      </w:r>
    </w:p>
    <w:p w:rsidR="00882A38" w:rsidRDefault="00F90195">
      <w:pPr>
        <w:pStyle w:val="ListParagraph"/>
        <w:numPr>
          <w:ilvl w:val="0"/>
          <w:numId w:val="1"/>
        </w:numPr>
      </w:pPr>
      <w:r>
        <w:t>iPhone</w:t>
      </w:r>
    </w:p>
    <w:p w:rsidR="00882A38" w:rsidRDefault="00882A38"/>
    <w:p w:rsidR="00882A38" w:rsidRDefault="00F90195">
      <w:r>
        <w:t>Object:</w:t>
      </w: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Any real world entity which can have some characteristics or which can perform some work is called as Object. This object is also called as an instance i.e. - a copy of entity in programming language.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Class: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Class is a plan which describes the object. We call it as a blue print of how the object should be represented. Mainly a class would consist of a name, attributes &amp; operations. Considering the above example, A Mobile can be a class which has some attributes like Profile Type, IMEI Number, Processor, and some more.) &amp; operations like Dial, Receive &amp; SendMessage.</w:t>
      </w:r>
    </w:p>
    <w:p w:rsidR="00882A38" w:rsidRDefault="00882A3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82A38" w:rsidRDefault="00F90195">
      <w:r>
        <w:rPr>
          <w:rFonts w:ascii="Arial" w:hAnsi="Arial" w:cs="Arial"/>
          <w:color w:val="000000"/>
          <w:sz w:val="23"/>
          <w:szCs w:val="23"/>
        </w:rPr>
        <w:t>OOPS Concepts are mainly 4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: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Abstraction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Encapsulation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Inheritance</w:t>
      </w:r>
    </w:p>
    <w:p w:rsidR="00882A38" w:rsidRDefault="00F90195">
      <w:pPr>
        <w:widowControl/>
        <w:numPr>
          <w:ilvl w:val="0"/>
          <w:numId w:val="2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Polymorphism</w:t>
      </w:r>
    </w:p>
    <w:p w:rsidR="00882A38" w:rsidRDefault="00F90195">
      <w:r>
        <w:t>Abstraction: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000000"/>
          <w:sz w:val="23"/>
          <w:szCs w:val="23"/>
        </w:rPr>
        <w:t>Hidding unnecessary data from the users details,is called abstraction.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It is process of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hiding the implementation details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showing only the functionality.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Abstraction in java is achieved by using interface and abstract class. Interface give 100% abstraction and abstract class give 0-100% abstraction.</w:t>
      </w:r>
    </w:p>
    <w:p w:rsidR="00882A38" w:rsidRDefault="00882A38"/>
    <w:p w:rsidR="00882A38" w:rsidRDefault="00F90195">
      <w:r>
        <w:t>Real time example  :</w:t>
      </w:r>
    </w:p>
    <w:p w:rsidR="00882A38" w:rsidRDefault="00F90195">
      <w:pPr>
        <w:widowControl/>
        <w:numPr>
          <w:ilvl w:val="0"/>
          <w:numId w:val="4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Dialing a number call some method internally which concatenate the numbers and displays it on screen but what is it doing we don’t know.</w:t>
      </w:r>
      <w:r>
        <w:rPr>
          <w:rFonts w:ascii="Arial" w:hAnsi="Arial" w:cs="Arial"/>
          <w:color w:val="333333"/>
          <w:kern w:val="0"/>
          <w:sz w:val="21"/>
          <w:szCs w:val="21"/>
        </w:rPr>
        <w:br/>
      </w:r>
    </w:p>
    <w:p w:rsidR="00882A38" w:rsidRDefault="00F90195">
      <w:pPr>
        <w:widowControl/>
        <w:numPr>
          <w:ilvl w:val="0"/>
          <w:numId w:val="4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Clicking on green button actual send signals to calling person’s mobile but we are unaware of how it is doing.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Style w:val="Strong"/>
          <w:rFonts w:ascii="inherit" w:hAnsi="inherit"/>
          <w:color w:val="000000"/>
          <w:sz w:val="21"/>
          <w:szCs w:val="21"/>
        </w:rPr>
        <w:t>When do you use abstraction?</w:t>
      </w:r>
      <w:r>
        <w:rPr>
          <w:rFonts w:ascii="bree_serifregular" w:hAnsi="bree_serifregular"/>
          <w:color w:val="000000"/>
          <w:sz w:val="21"/>
          <w:szCs w:val="21"/>
        </w:rPr>
        <w:br/>
        <w:t>When you know something needs to be there but not sure how exactly it should look like.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Summary: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Use abstraction if you know something needs to be in class but implementation of that varies.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 In Java you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cannot create instance of abstract class</w:t>
      </w:r>
      <w:r>
        <w:rPr>
          <w:rStyle w:val="apple-converted-space"/>
          <w:rFonts w:ascii="bree_serifregular" w:hAnsi="bree_serifregular"/>
          <w:b/>
          <w:bCs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, its compiler error.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abstract is a keyword in java.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A class automatically becomes abstract class when any of its method declared as abstract.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lastRenderedPageBreak/>
        <w:t>-     abstract method doesn't have method body.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Variable cannot be made abstract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, its only behavior or methods which would be abstract.</w:t>
      </w:r>
      <w:r>
        <w:rPr>
          <w:rFonts w:ascii="bree_serifregular" w:hAnsi="bree_serifregular"/>
          <w:color w:val="000000"/>
          <w:sz w:val="21"/>
          <w:szCs w:val="21"/>
        </w:rPr>
        <w:br/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-    If a class extends an abstract class or interface it has to provide implementation to all its abstract method to be a concrete class. Alternatively this class can also be abstract.</w:t>
      </w:r>
    </w:p>
    <w:p w:rsidR="00882A38" w:rsidRDefault="00F90195">
      <w:pPr>
        <w:widowControl/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color w:val="333333"/>
          <w:kern w:val="0"/>
          <w:sz w:val="21"/>
          <w:szCs w:val="21"/>
        </w:rPr>
        <w:t>Encapsulation: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Encapsulation is process of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wrapping code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data together into a single unit.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We can create fully encapsulated class by making the entire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data member will be private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and create getter, setter method to access that data member.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POJO class is the best example of fully encapsulated class.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Encapsulation is also known as "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Data hiding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" because they are protecting data which is prone to change.</w:t>
      </w:r>
    </w:p>
    <w:p w:rsidR="00882A38" w:rsidRDefault="00F90195">
      <w:pPr>
        <w:pStyle w:val="ListParagraph"/>
        <w:widowControl/>
        <w:numPr>
          <w:ilvl w:val="0"/>
          <w:numId w:val="3"/>
        </w:numPr>
        <w:shd w:val="clear" w:color="auto" w:fill="FFFFFF"/>
        <w:suppressAutoHyphens w:val="0"/>
        <w:overflowPunct/>
        <w:autoSpaceDE/>
        <w:spacing w:before="100" w:after="100" w:line="315" w:lineRule="atLeast"/>
        <w:textAlignment w:val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Both Abstraction &amp; Encapsulation works hand in hand because Abstraction says what details to be made visible &amp; Encapsulation provides the level of access right to that visible details.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882A38" w:rsidRDefault="00882A38"/>
    <w:p w:rsidR="00882A38" w:rsidRDefault="00F90195">
      <w:r>
        <w:t>Polymorphism :</w:t>
      </w:r>
    </w:p>
    <w:p w:rsidR="00882A38" w:rsidRDefault="00F90195">
      <w:r>
        <w:rPr>
          <w:rFonts w:ascii="Arial" w:hAnsi="Arial" w:cs="Arial"/>
          <w:color w:val="000000"/>
          <w:sz w:val="23"/>
          <w:szCs w:val="23"/>
        </w:rPr>
        <w:t>Single Form behaving differently in different Situations.</w:t>
      </w:r>
      <w:r>
        <w:rPr>
          <w:rFonts w:ascii="Arial" w:hAnsi="Arial" w:cs="Arial"/>
          <w:color w:val="000000"/>
          <w:sz w:val="23"/>
          <w:szCs w:val="23"/>
        </w:rPr>
        <w:br/>
        <w:t>Example:-</w:t>
      </w:r>
      <w:r>
        <w:rPr>
          <w:rFonts w:ascii="Arial" w:hAnsi="Arial" w:cs="Arial"/>
          <w:color w:val="000000"/>
          <w:sz w:val="23"/>
          <w:szCs w:val="23"/>
        </w:rPr>
        <w:br/>
        <w:t>Person</w:t>
      </w:r>
      <w:r>
        <w:rPr>
          <w:rFonts w:ascii="Arial" w:hAnsi="Arial" w:cs="Arial"/>
          <w:color w:val="000000"/>
          <w:sz w:val="23"/>
          <w:szCs w:val="23"/>
        </w:rPr>
        <w:br/>
        <w:t>Person in Home act is husband/son,</w:t>
      </w:r>
      <w:r>
        <w:rPr>
          <w:rFonts w:ascii="Arial" w:hAnsi="Arial" w:cs="Arial"/>
          <w:color w:val="000000"/>
          <w:sz w:val="23"/>
          <w:szCs w:val="23"/>
        </w:rPr>
        <w:br/>
        <w:t>in Office acts Employer.</w:t>
      </w:r>
      <w:r>
        <w:rPr>
          <w:rFonts w:ascii="Arial" w:hAnsi="Arial" w:cs="Arial"/>
          <w:color w:val="000000"/>
          <w:sz w:val="23"/>
          <w:szCs w:val="23"/>
        </w:rPr>
        <w:br/>
        <w:t>in Public Good Cityzen.</w:t>
      </w:r>
      <w:r>
        <w:rPr>
          <w:rStyle w:val="apple-converted-space"/>
          <w:rFonts w:ascii="Arial" w:hAnsi="Arial" w:cs="Arial"/>
          <w:color w:val="000000"/>
          <w:sz w:val="23"/>
          <w:szCs w:val="23"/>
        </w:rPr>
        <w:t> </w:t>
      </w:r>
    </w:p>
    <w:p w:rsidR="00882A38" w:rsidRDefault="00882A38"/>
    <w:p w:rsidR="00882A38" w:rsidRDefault="00F90195">
      <w:pP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Java has excellent support of polymorphism in terms of </w:t>
      </w:r>
    </w:p>
    <w:p w:rsidR="00882A38" w:rsidRDefault="00F90195">
      <w:pPr>
        <w:pStyle w:val="ListParagraph"/>
        <w:numPr>
          <w:ilvl w:val="0"/>
          <w:numId w:val="5"/>
        </w:numPr>
      </w:pP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Overloading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(Static Binding or compile time polymorphism)</w:t>
      </w:r>
    </w:p>
    <w:p w:rsidR="00882A38" w:rsidRDefault="00F90195">
      <w:pPr>
        <w:pStyle w:val="ListParagraph"/>
        <w:numPr>
          <w:ilvl w:val="0"/>
          <w:numId w:val="5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Overriding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(Dynamic Binding or Runtime Polymorphism)</w:t>
      </w:r>
    </w:p>
    <w:p w:rsidR="00882A38" w:rsidRDefault="00882A38">
      <w:pPr>
        <w:pStyle w:val="ListParagraph"/>
      </w:pPr>
    </w:p>
    <w:p w:rsidR="00882A38" w:rsidRDefault="00F90195">
      <w:r>
        <w:rPr>
          <w:rStyle w:val="apple-converted-space"/>
          <w:rFonts w:ascii="Arial" w:hAnsi="Arial" w:cs="Arial"/>
          <w:color w:val="000000"/>
          <w:sz w:val="23"/>
          <w:szCs w:val="23"/>
        </w:rPr>
        <w:t>Method overloading: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 xml:space="preserve"> If a class have multiple methods by same name but different parameter is known as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Overloading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.</w:t>
      </w:r>
    </w:p>
    <w:p w:rsidR="00882A38" w:rsidRDefault="00882A38">
      <w:pP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</w:pPr>
    </w:p>
    <w:p w:rsidR="00882A38" w:rsidRDefault="00F90195">
      <w:pPr>
        <w:pStyle w:val="NormalWeb"/>
        <w:spacing w:before="0" w:after="0" w:line="240" w:lineRule="atLeast"/>
        <w:ind w:firstLine="450"/>
        <w:textAlignment w:val="baseline"/>
      </w:pPr>
      <w:r>
        <w:rPr>
          <w:rStyle w:val="Strong"/>
          <w:rFonts w:ascii="inherit" w:hAnsi="inherit"/>
          <w:color w:val="000000"/>
          <w:sz w:val="21"/>
          <w:szCs w:val="21"/>
        </w:rPr>
        <w:t>Advantage of Method Overloading</w:t>
      </w:r>
    </w:p>
    <w:p w:rsidR="00882A38" w:rsidRDefault="00F90195">
      <w:pPr>
        <w:pStyle w:val="NormalWeb"/>
        <w:spacing w:before="0" w:after="0" w:line="240" w:lineRule="atLeast"/>
        <w:ind w:firstLine="450"/>
        <w:textAlignment w:val="baseline"/>
        <w:rPr>
          <w:rFonts w:ascii="bree_serifregular" w:hAnsi="bree_serifregular"/>
          <w:color w:val="000000"/>
          <w:sz w:val="21"/>
          <w:szCs w:val="21"/>
        </w:rPr>
      </w:pPr>
      <w:r>
        <w:rPr>
          <w:rFonts w:ascii="bree_serifregular" w:hAnsi="bree_serifregular"/>
          <w:color w:val="000000"/>
          <w:sz w:val="21"/>
          <w:szCs w:val="21"/>
        </w:rPr>
        <w:t>Method overloading increases the readability of program.</w:t>
      </w:r>
    </w:p>
    <w:p w:rsidR="00882A38" w:rsidRDefault="00882A38"/>
    <w:p w:rsidR="00882A38" w:rsidRDefault="00F90195">
      <w:r>
        <w:rPr>
          <w:rStyle w:val="apple-converted-space"/>
          <w:rFonts w:ascii="Arial" w:hAnsi="Arial" w:cs="Arial"/>
          <w:color w:val="000000"/>
          <w:sz w:val="23"/>
          <w:szCs w:val="23"/>
        </w:rPr>
        <w:t>Method overriding:</w:t>
      </w:r>
    </w:p>
    <w:p w:rsidR="00882A38" w:rsidRDefault="00F90195">
      <w:pPr>
        <w:pStyle w:val="ListParagraph"/>
        <w:numPr>
          <w:ilvl w:val="0"/>
          <w:numId w:val="3"/>
        </w:numPr>
      </w:pP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Having the same method in the subclass as declare in parent class is known as</w:t>
      </w:r>
      <w:r>
        <w:rPr>
          <w:rStyle w:val="apple-converted-space"/>
          <w:rFonts w:ascii="bree_serifregular" w:hAnsi="bree_serifregular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bree_serifregular" w:hAnsi="bree_serifregular"/>
          <w:color w:val="000000"/>
          <w:sz w:val="21"/>
          <w:szCs w:val="21"/>
          <w:shd w:val="clear" w:color="auto" w:fill="FFFFFF"/>
        </w:rPr>
        <w:t>method overriding</w:t>
      </w:r>
      <w:r>
        <w:rPr>
          <w:rFonts w:ascii="bree_serifregular" w:hAnsi="bree_serifregular"/>
          <w:color w:val="000000"/>
          <w:sz w:val="21"/>
          <w:szCs w:val="21"/>
          <w:shd w:val="clear" w:color="auto" w:fill="FFFFFF"/>
        </w:rPr>
        <w:t>.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object type (NOT reference variable type) determines which overriden method will be used at runtime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abstract methods MUST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final methods CANNOT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static methods CANNOT be overridden</w:t>
      </w:r>
    </w:p>
    <w:p w:rsidR="00882A38" w:rsidRDefault="00F90195">
      <w:pPr>
        <w:widowControl/>
        <w:numPr>
          <w:ilvl w:val="0"/>
          <w:numId w:val="3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constructors CANNOT be overridden</w:t>
      </w:r>
    </w:p>
    <w:p w:rsidR="00882A38" w:rsidRDefault="00882A38">
      <w:pPr>
        <w:ind w:left="135"/>
        <w:rPr>
          <w:rFonts w:ascii="Arial" w:hAnsi="Arial" w:cs="Arial"/>
          <w:color w:val="000000"/>
          <w:sz w:val="23"/>
          <w:szCs w:val="23"/>
        </w:rPr>
      </w:pPr>
    </w:p>
    <w:p w:rsidR="00882A38" w:rsidRDefault="00F90195">
      <w:pPr>
        <w:widowControl/>
        <w:suppressAutoHyphens w:val="0"/>
        <w:overflowPunct/>
        <w:autoSpaceDE/>
        <w:spacing w:line="240" w:lineRule="atLeast"/>
        <w:rPr>
          <w:rFonts w:ascii="inherit" w:hAnsi="inherit"/>
          <w:b/>
          <w:bCs/>
          <w:color w:val="000000"/>
          <w:kern w:val="0"/>
          <w:sz w:val="21"/>
          <w:szCs w:val="21"/>
        </w:rPr>
      </w:pPr>
      <w:r>
        <w:rPr>
          <w:rFonts w:ascii="inherit" w:hAnsi="inherit"/>
          <w:b/>
          <w:bCs/>
          <w:color w:val="000000"/>
          <w:kern w:val="0"/>
          <w:sz w:val="21"/>
          <w:szCs w:val="21"/>
        </w:rPr>
        <w:t>Advantages of Method Overriding: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Time to invest method signature is reduced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Different functionality in both super class and sub class by sharing same signature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functionality can be enhanced</w:t>
      </w:r>
    </w:p>
    <w:p w:rsidR="00882A38" w:rsidRDefault="00F90195">
      <w:pPr>
        <w:pStyle w:val="ListParagraph"/>
        <w:widowControl/>
        <w:numPr>
          <w:ilvl w:val="0"/>
          <w:numId w:val="6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lastRenderedPageBreak/>
        <w:t>The behavior can be replaced in the sub class</w:t>
      </w: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SOLID principles: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  are the most talked about in the Enterprise Java world. These principles deal with cohesion, coupling, inheritance, abstract types in the Object Oriented Analysis and Design (OOAD)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The five principles are also asked about in Java or JEE interview. SOLID is an acronym for 5 principles of the Java language which are listed here:</w:t>
      </w: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1) S – Single Responsibility Principle:  2) O – Open Closed Principle: 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3) L – Liskov Substitution Principle: 4) I – Interface Segregation Principle: </w:t>
      </w:r>
    </w:p>
    <w:p w:rsidR="00882A38" w:rsidRDefault="00F9019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 5) D – Dependency Inversion Principle: </w:t>
      </w:r>
    </w:p>
    <w:p w:rsidR="00E10B66" w:rsidRDefault="00E10B6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E10B66" w:rsidRDefault="00E10B6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E10B66" w:rsidRDefault="00E10B6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E10B66" w:rsidRDefault="00DA0DA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Inheritence</w:t>
      </w:r>
    </w:p>
    <w:p w:rsidR="00DA0DA6" w:rsidRDefault="00DA0DA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 {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0DA6" w:rsidRDefault="00DA0DA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SubClass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 {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printName(){sysout(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Sub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DA0DA6" w:rsidRDefault="00DA0DA6" w:rsidP="00DA0DA6">
      <w:pPr>
        <w:widowControl/>
        <w:suppressAutoHyphens w:val="0"/>
        <w:overflowPunct/>
        <w:autoSpaceDE/>
        <w:spacing w:line="27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0DA6" w:rsidRDefault="00DA0DA6" w:rsidP="00DA0DA6">
      <w:pPr>
        <w:widowControl/>
        <w:suppressAutoHyphens w:val="0"/>
        <w:overflowPunct/>
        <w:autoSpaceDE/>
        <w:spacing w:line="270" w:lineRule="atLeas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MainClass {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SuperClass();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SubClass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SubClass();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SuperClass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SubClass();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8F5F60">
        <w:rPr>
          <w:rFonts w:ascii="Consolas" w:hAnsi="Consolas" w:cs="Consolas"/>
          <w:color w:val="000000"/>
          <w:kern w:val="0"/>
          <w:sz w:val="20"/>
          <w:szCs w:val="20"/>
        </w:rPr>
        <w:t>//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(SubClass)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SuperClass();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.printName();</w:t>
      </w:r>
      <w:r w:rsidR="000269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026928" w:rsidRPr="00026928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 w:rsidR="0002692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41C81">
        <w:rPr>
          <w:rFonts w:ascii="Consolas" w:hAnsi="Consolas" w:cs="Consolas"/>
          <w:color w:val="000000"/>
          <w:kern w:val="0"/>
          <w:sz w:val="20"/>
          <w:szCs w:val="20"/>
        </w:rPr>
        <w:t>Super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.printName();</w:t>
      </w:r>
      <w:r w:rsidR="00241C8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41C81" w:rsidRPr="00241C81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 w:rsidR="00241C81"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.printName();</w:t>
      </w:r>
      <w:r w:rsidR="00241C8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41C81" w:rsidRPr="00241C81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 w:rsidR="00241C81"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A0DA6" w:rsidRDefault="00DA0DA6" w:rsidP="00DA0DA6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</w:p>
    <w:p w:rsidR="00DA0DA6" w:rsidRDefault="00DA0DA6" w:rsidP="00DA0DA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A0DA6" w:rsidRDefault="00DA0DA6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DA0DA6" w:rsidRPr="00C05299" w:rsidRDefault="00DA0DA6" w:rsidP="00DA0DA6">
      <w:pPr>
        <w:pStyle w:val="ListParagraph"/>
        <w:widowControl/>
        <w:numPr>
          <w:ilvl w:val="0"/>
          <w:numId w:val="7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 xml:space="preserve">Upcasting is possible -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SuperClass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SubClass();</w:t>
      </w:r>
    </w:p>
    <w:p w:rsidR="00C05299" w:rsidRDefault="00C05299" w:rsidP="00C05299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Arial" w:hAnsi="Arial" w:cs="Arial"/>
          <w:color w:val="003300"/>
          <w:shd w:val="clear" w:color="auto" w:fill="ADE0C1"/>
        </w:rPr>
        <w:t>C</w:t>
      </w:r>
      <w:r>
        <w:rPr>
          <w:rFonts w:ascii="Arial" w:hAnsi="Arial" w:cs="Arial"/>
          <w:color w:val="003300"/>
          <w:shd w:val="clear" w:color="auto" w:fill="ADE0C1"/>
        </w:rPr>
        <w:t xml:space="preserve"> is a reference of </w:t>
      </w:r>
      <w:r>
        <w:rPr>
          <w:rFonts w:ascii="Arial" w:hAnsi="Arial" w:cs="Arial"/>
          <w:color w:val="003300"/>
          <w:shd w:val="clear" w:color="auto" w:fill="ADE0C1"/>
        </w:rPr>
        <w:t xml:space="preserve">SuperClass </w:t>
      </w:r>
      <w:r w:rsidR="002C1989">
        <w:rPr>
          <w:rFonts w:ascii="Arial" w:hAnsi="Arial" w:cs="Arial"/>
          <w:color w:val="003300"/>
          <w:shd w:val="clear" w:color="auto" w:fill="ADE0C1"/>
        </w:rPr>
        <w:t>type and refers to an o</w:t>
      </w:r>
      <w:r>
        <w:rPr>
          <w:rFonts w:ascii="Arial" w:hAnsi="Arial" w:cs="Arial"/>
          <w:color w:val="003300"/>
          <w:shd w:val="clear" w:color="auto" w:fill="ADE0C1"/>
        </w:rPr>
        <w:t xml:space="preserve">bject of </w:t>
      </w:r>
      <w:r>
        <w:rPr>
          <w:rFonts w:ascii="Arial" w:hAnsi="Arial" w:cs="Arial"/>
          <w:color w:val="003300"/>
          <w:shd w:val="clear" w:color="auto" w:fill="ADE0C1"/>
        </w:rPr>
        <w:t>SubClass</w:t>
      </w:r>
      <w:r>
        <w:rPr>
          <w:rFonts w:ascii="Arial" w:hAnsi="Arial" w:cs="Arial"/>
          <w:color w:val="003300"/>
          <w:shd w:val="clear" w:color="auto" w:fill="ADE0C1"/>
        </w:rPr>
        <w:t>. In Java, functions are virtual by default. So the run time polymorphism happens and derived fun() is called.</w:t>
      </w:r>
    </w:p>
    <w:p w:rsidR="00C05299" w:rsidRPr="00C05299" w:rsidRDefault="00C05299" w:rsidP="00C05299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DA0DA6" w:rsidRPr="00DA0DA6" w:rsidRDefault="00DA0DA6" w:rsidP="00DA0DA6">
      <w:pPr>
        <w:pStyle w:val="ListParagraph"/>
        <w:widowControl/>
        <w:numPr>
          <w:ilvl w:val="0"/>
          <w:numId w:val="7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Downcasting is not possible – prompts to cast to sub class -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SubClass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(SubClass)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SuperClass();</w:t>
      </w:r>
      <w:r w:rsidR="00026928">
        <w:rPr>
          <w:rFonts w:ascii="Consolas" w:hAnsi="Consolas" w:cs="Consolas"/>
          <w:color w:val="000000"/>
          <w:kern w:val="0"/>
          <w:sz w:val="20"/>
          <w:szCs w:val="20"/>
        </w:rPr>
        <w:t xml:space="preserve"> in runtime </w:t>
      </w:r>
      <w:r w:rsidR="00026928">
        <w:rPr>
          <w:rFonts w:ascii="Consolas" w:hAnsi="Consolas" w:cs="Consolas"/>
          <w:color w:val="000080"/>
          <w:kern w:val="0"/>
          <w:sz w:val="20"/>
          <w:szCs w:val="20"/>
          <w:u w:val="single"/>
        </w:rPr>
        <w:t>java.lang.ClassCastException</w:t>
      </w:r>
      <w:r w:rsidR="00026928">
        <w:rPr>
          <w:rFonts w:ascii="Consolas" w:hAnsi="Consolas" w:cs="Consolas"/>
          <w:color w:val="000000"/>
          <w:kern w:val="0"/>
          <w:sz w:val="20"/>
          <w:szCs w:val="20"/>
        </w:rPr>
        <w:t xml:space="preserve"> o</w:t>
      </w:r>
      <w:r w:rsidR="00026928" w:rsidRPr="00026928">
        <w:rPr>
          <w:rFonts w:ascii="Consolas" w:hAnsi="Consolas" w:cs="Consolas"/>
          <w:color w:val="000000"/>
          <w:kern w:val="0"/>
          <w:sz w:val="20"/>
          <w:szCs w:val="20"/>
        </w:rPr>
        <w:t>ccurs.</w:t>
      </w:r>
    </w:p>
    <w:p w:rsidR="00DA0DA6" w:rsidRDefault="00974CC5" w:rsidP="00DA0DA6">
      <w:pPr>
        <w:pStyle w:val="ListParagraph"/>
        <w:widowControl/>
        <w:numPr>
          <w:ilvl w:val="0"/>
          <w:numId w:val="7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Final methods cannot be inherited. - throws a compile time error.</w:t>
      </w:r>
    </w:p>
    <w:p w:rsidR="00974CC5" w:rsidRDefault="00974CC5" w:rsidP="00974CC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974CC5" w:rsidRDefault="00974CC5" w:rsidP="00974CC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 {</w:t>
      </w:r>
    </w:p>
    <w:p w:rsidR="00974CC5" w:rsidRDefault="00974CC5" w:rsidP="00974CC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4E5B50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final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printName(){sysout(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974CC5" w:rsidRDefault="00974CC5" w:rsidP="00974CC5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74CC5" w:rsidRDefault="00974CC5" w:rsidP="00974CC5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BD3B2E" w:rsidRDefault="00BD3B2E" w:rsidP="00BD3B2E">
      <w:pPr>
        <w:pStyle w:val="ListParagraph"/>
        <w:widowControl/>
        <w:numPr>
          <w:ilvl w:val="0"/>
          <w:numId w:val="8"/>
        </w:numPr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inherit" w:hAnsi="inherit"/>
          <w:color w:val="000000"/>
          <w:kern w:val="0"/>
          <w:sz w:val="21"/>
          <w:szCs w:val="21"/>
        </w:rPr>
        <w:t>Static methods also cannot be inherited and runtime polymorphism doesn’t happen</w:t>
      </w:r>
    </w:p>
    <w:p w:rsidR="00BD3B2E" w:rsidRPr="00BD3B2E" w:rsidRDefault="00BD3B2E" w:rsidP="00BD3B2E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BD3B2E" w:rsidRDefault="00BD3B2E" w:rsidP="00BD3B2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/SubClass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BD3B2E" w:rsidRDefault="00BD3B2E" w:rsidP="00BD3B2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printName(){sysout(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882A38" w:rsidRDefault="00BD3B2E" w:rsidP="00BD3B2E">
      <w:pPr>
        <w:widowControl/>
        <w:suppressAutoHyphens w:val="0"/>
        <w:overflowPunct/>
        <w:autoSpaceDE/>
        <w:spacing w:line="240" w:lineRule="atLeast"/>
        <w:rPr>
          <w:rFonts w:ascii="inherit" w:hAnsi="inherit"/>
          <w:color w:val="000000"/>
          <w:kern w:val="0"/>
          <w:sz w:val="21"/>
          <w:szCs w:val="21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82A38" w:rsidRDefault="00882A38">
      <w:pPr>
        <w:widowControl/>
        <w:suppressAutoHyphens w:val="0"/>
        <w:overflowPunct/>
        <w:autoSpaceDE/>
        <w:spacing w:line="270" w:lineRule="atLeast"/>
        <w:rPr>
          <w:rFonts w:ascii="inherit" w:hAnsi="inherit"/>
          <w:color w:val="000000"/>
          <w:kern w:val="0"/>
          <w:sz w:val="21"/>
          <w:szCs w:val="21"/>
        </w:rPr>
      </w:pPr>
    </w:p>
    <w:p w:rsidR="00BD3B2E" w:rsidRDefault="00BD3B2E" w:rsidP="00BD3B2E">
      <w:pPr>
        <w:widowControl/>
        <w:suppressAutoHyphens w:val="0"/>
        <w:overflowPunct/>
        <w:adjustRightInd w:val="0"/>
        <w:ind w:left="720" w:firstLine="72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.printName(); </w:t>
      </w:r>
      <w:r w:rsidRPr="00026928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</w:t>
      </w:r>
    </w:p>
    <w:p w:rsidR="00BD3B2E" w:rsidRDefault="00BD3B2E" w:rsidP="00BD3B2E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.printName(); </w:t>
      </w:r>
      <w:r w:rsidRPr="00241C81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</w:p>
    <w:p w:rsidR="00882A38" w:rsidRDefault="00BD3B2E" w:rsidP="00BD3B2E">
      <w:pPr>
        <w:ind w:left="135"/>
        <w:rPr>
          <w:rFonts w:ascii="Arial" w:hAnsi="Arial" w:cs="Arial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.printName(); </w:t>
      </w:r>
      <w:r w:rsidRPr="00241C81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</w:t>
      </w:r>
    </w:p>
    <w:p w:rsidR="00882A38" w:rsidRDefault="00882A38"/>
    <w:p w:rsidR="00DF22E4" w:rsidRPr="00DF22E4" w:rsidRDefault="00DF22E4" w:rsidP="00DF22E4">
      <w:pPr>
        <w:pStyle w:val="ListParagraph"/>
        <w:widowControl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inherit" w:hAnsi="inherit"/>
          <w:color w:val="000000"/>
          <w:kern w:val="0"/>
          <w:sz w:val="21"/>
          <w:szCs w:val="21"/>
        </w:rPr>
      </w:pPr>
      <w:r w:rsidRPr="00DF22E4">
        <w:rPr>
          <w:rFonts w:ascii="inherit" w:hAnsi="inherit"/>
          <w:color w:val="000000"/>
          <w:kern w:val="0"/>
          <w:sz w:val="21"/>
          <w:szCs w:val="21"/>
        </w:rPr>
        <w:t>Private methods are final.</w:t>
      </w:r>
    </w:p>
    <w:p w:rsidR="00DF22E4" w:rsidRPr="00DF22E4" w:rsidRDefault="00DF22E4" w:rsidP="00DF22E4">
      <w:pPr>
        <w:pStyle w:val="HTMLPreformatted"/>
        <w:numPr>
          <w:ilvl w:val="0"/>
          <w:numId w:val="8"/>
        </w:numPr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Protected members are accessible within a package and </w:t>
      </w:r>
      <w:r w:rsidRPr="00DF22E4">
        <w:rPr>
          <w:rFonts w:ascii="Consolas" w:hAnsi="Consolas" w:cs="Consolas"/>
          <w:sz w:val="23"/>
          <w:szCs w:val="23"/>
        </w:rPr>
        <w:t>inherited classes outside the package.</w:t>
      </w:r>
    </w:p>
    <w:p w:rsidR="00DF22E4" w:rsidRDefault="00DF22E4" w:rsidP="00DF22E4">
      <w:pPr>
        <w:pStyle w:val="HTMLPreformatted"/>
        <w:numPr>
          <w:ilvl w:val="0"/>
          <w:numId w:val="8"/>
        </w:numPr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>We cannot override private methods.</w:t>
      </w:r>
    </w:p>
    <w:p w:rsidR="00DF147F" w:rsidRPr="00DF147F" w:rsidRDefault="00DF147F" w:rsidP="00DF147F">
      <w:pPr>
        <w:pStyle w:val="ListParagraph"/>
        <w:widowControl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inherit" w:hAnsi="inherit"/>
          <w:color w:val="000000"/>
          <w:kern w:val="0"/>
          <w:sz w:val="21"/>
          <w:szCs w:val="21"/>
        </w:rPr>
      </w:pPr>
      <w:r w:rsidRPr="00DF147F">
        <w:rPr>
          <w:rFonts w:ascii="inherit" w:hAnsi="inherit"/>
          <w:color w:val="000000"/>
          <w:kern w:val="0"/>
          <w:sz w:val="21"/>
          <w:szCs w:val="21"/>
        </w:rPr>
        <w:t xml:space="preserve">In Java all classes inherit from the Object class directly or indirectly. The Object class is root of all classes. </w:t>
      </w:r>
    </w:p>
    <w:p w:rsidR="00DF147F" w:rsidRPr="00DF147F" w:rsidRDefault="00DF147F" w:rsidP="00DF147F">
      <w:pPr>
        <w:pStyle w:val="ListParagraph"/>
        <w:widowControl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inherit" w:hAnsi="inherit"/>
          <w:color w:val="000000"/>
          <w:kern w:val="0"/>
          <w:sz w:val="21"/>
          <w:szCs w:val="21"/>
        </w:rPr>
      </w:pPr>
      <w:r w:rsidRPr="00DF147F">
        <w:rPr>
          <w:rFonts w:ascii="inherit" w:hAnsi="inherit"/>
          <w:color w:val="000000"/>
          <w:kern w:val="0"/>
          <w:sz w:val="21"/>
          <w:szCs w:val="21"/>
        </w:rPr>
        <w:t xml:space="preserve">Multiple inheritance is not allowed in Java. </w:t>
      </w:r>
    </w:p>
    <w:p w:rsidR="00DF147F" w:rsidRPr="00DF147F" w:rsidRDefault="00DF147F" w:rsidP="00DF147F">
      <w:pPr>
        <w:pStyle w:val="ListParagraph"/>
        <w:widowControl/>
        <w:numPr>
          <w:ilvl w:val="0"/>
          <w:numId w:val="8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overflowPunct/>
        <w:autoSpaceDE/>
        <w:autoSpaceDN/>
        <w:spacing w:after="150"/>
        <w:rPr>
          <w:rFonts w:ascii="inherit" w:hAnsi="inherit"/>
          <w:color w:val="000000"/>
          <w:kern w:val="0"/>
          <w:sz w:val="21"/>
          <w:szCs w:val="21"/>
        </w:rPr>
      </w:pPr>
      <w:r w:rsidRPr="00DF147F">
        <w:rPr>
          <w:rFonts w:ascii="inherit" w:hAnsi="inherit"/>
          <w:color w:val="000000"/>
          <w:kern w:val="0"/>
          <w:sz w:val="21"/>
          <w:szCs w:val="21"/>
        </w:rPr>
        <w:t>Unlike C++, there is nothing like type of inheritance in Java where we can specify whether the inheritance is protected, public or private.</w:t>
      </w:r>
    </w:p>
    <w:p w:rsidR="00882A38" w:rsidRDefault="00882A38" w:rsidP="00DF22E4"/>
    <w:p w:rsidR="00DF22E4" w:rsidRDefault="00DF22E4" w:rsidP="00DF22E4">
      <w:pPr>
        <w:pStyle w:val="ListParagraph"/>
        <w:numPr>
          <w:ilvl w:val="0"/>
          <w:numId w:val="8"/>
        </w:numPr>
      </w:pPr>
      <w:r w:rsidRPr="00DF22E4">
        <w:t>o starts referring to the same object as referred by y</w:t>
      </w:r>
    </w:p>
    <w:p w:rsidR="00DF22E4" w:rsidRDefault="00DF22E4" w:rsidP="00DF22E4"/>
    <w:p w:rsidR="00DF22E4" w:rsidRDefault="00DF22E4" w:rsidP="00DF22E4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DoPrint(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SuperClass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DF22E4" w:rsidRDefault="00DF22E4" w:rsidP="00DF22E4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.printName();   </w:t>
      </w:r>
    </w:p>
    <w:p w:rsidR="00DF22E4" w:rsidRDefault="00DF22E4" w:rsidP="00DF22E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}</w:t>
      </w:r>
    </w:p>
    <w:p w:rsidR="00DF22E4" w:rsidRDefault="00DF22E4" w:rsidP="00DF22E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F22E4" w:rsidRDefault="00DF22E4" w:rsidP="00DF22E4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22E4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</w:t>
      </w:r>
    </w:p>
    <w:p w:rsidR="00DF22E4" w:rsidRDefault="00DF22E4" w:rsidP="00DF22E4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22E4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</w:p>
    <w:p w:rsidR="00DF22E4" w:rsidRDefault="00DF22E4" w:rsidP="00DF22E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DoPrint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22E4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</w:p>
    <w:p w:rsidR="00CA0AC6" w:rsidRDefault="00CA0AC6" w:rsidP="00DF22E4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A0AC6" w:rsidRDefault="00577DB8" w:rsidP="00577DB8">
      <w:pPr>
        <w:pStyle w:val="ListParagraph"/>
        <w:numPr>
          <w:ilvl w:val="0"/>
          <w:numId w:val="9"/>
        </w:numPr>
      </w:pPr>
      <w:r>
        <w:t>public methods cannot be overridden to a private method in Subclass – throws a compile time error</w:t>
      </w:r>
    </w:p>
    <w:p w:rsidR="00577DB8" w:rsidRDefault="00577DB8" w:rsidP="00577DB8">
      <w:pPr>
        <w:rPr>
          <w:rFonts w:ascii="Arial" w:hAnsi="Arial" w:cs="Arial"/>
          <w:color w:val="003300"/>
          <w:shd w:val="clear" w:color="auto" w:fill="ADE0C1"/>
        </w:rPr>
      </w:pPr>
      <w:r>
        <w:rPr>
          <w:rFonts w:ascii="Arial" w:hAnsi="Arial" w:cs="Arial"/>
          <w:color w:val="003300"/>
          <w:shd w:val="clear" w:color="auto" w:fill="ADE0C1"/>
        </w:rPr>
        <w:t>It is compiler error to give more restrictive access to a derived class function which overrides a base class function.</w:t>
      </w:r>
    </w:p>
    <w:p w:rsidR="00577DB8" w:rsidRDefault="00577DB8" w:rsidP="00577DB8">
      <w:pPr>
        <w:rPr>
          <w:rFonts w:ascii="Arial" w:hAnsi="Arial" w:cs="Arial"/>
          <w:color w:val="003300"/>
          <w:shd w:val="clear" w:color="auto" w:fill="ADE0C1"/>
        </w:rPr>
      </w:pPr>
    </w:p>
    <w:p w:rsidR="00577DB8" w:rsidRDefault="00577DB8" w:rsidP="00577DB8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="00DF147F">
        <w:rPr>
          <w:rFonts w:ascii="Consolas" w:hAnsi="Consolas" w:cs="Consolas"/>
          <w:color w:val="000000"/>
          <w:kern w:val="0"/>
          <w:sz w:val="20"/>
          <w:szCs w:val="20"/>
        </w:rPr>
        <w:t xml:space="preserve"> Sub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 {</w:t>
      </w:r>
    </w:p>
    <w:p w:rsidR="00577DB8" w:rsidRDefault="00577DB8" w:rsidP="00577DB8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 w:rsidRPr="00577DB8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printName(){sysout(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577DB8" w:rsidRDefault="00577DB8" w:rsidP="00577DB8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F22E4" w:rsidRDefault="00DF22E4" w:rsidP="00DF22E4"/>
    <w:p w:rsidR="00DF22E4" w:rsidRDefault="00DA790A" w:rsidP="00DF147F">
      <w:pPr>
        <w:pStyle w:val="ListParagraph"/>
        <w:numPr>
          <w:ilvl w:val="0"/>
          <w:numId w:val="9"/>
        </w:numPr>
      </w:pPr>
      <w:r>
        <w:t>super.super.printName(); - throws compile time error</w:t>
      </w:r>
    </w:p>
    <w:p w:rsidR="00D67DDC" w:rsidRDefault="00D67DDC" w:rsidP="00D67DDC"/>
    <w:p w:rsidR="00DF147F" w:rsidRDefault="00DF147F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147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SuperClass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DF147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SubClass</w:t>
      </w:r>
    </w:p>
    <w:p w:rsidR="00DF147F" w:rsidRDefault="00DF147F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F147F" w:rsidRDefault="00DF147F" w:rsidP="00DF147F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SubClass {</w:t>
      </w:r>
    </w:p>
    <w:p w:rsidR="00DF147F" w:rsidRDefault="00DF147F" w:rsidP="00DF147F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ab/>
      </w:r>
      <w:r w:rsidRPr="00577DB8"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printName(){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super.printName();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sysout(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"Super"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);}</w:t>
      </w:r>
    </w:p>
    <w:p w:rsidR="00DF147F" w:rsidRDefault="00DF147F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DF147F" w:rsidRDefault="00DF147F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F147F" w:rsidRDefault="00DF147F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B.printName(); </w:t>
      </w:r>
      <w:r w:rsidRPr="00DF147F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Super Sub</w:t>
      </w:r>
    </w:p>
    <w:p w:rsidR="007B55F8" w:rsidRDefault="007B55F8" w:rsidP="00DF147F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B55F8" w:rsidRDefault="00A33B59" w:rsidP="007B55F8">
      <w:pPr>
        <w:pStyle w:val="ListParagraph"/>
        <w:numPr>
          <w:ilvl w:val="0"/>
          <w:numId w:val="9"/>
        </w:numPr>
      </w:pPr>
      <w:r>
        <w:t>Variables invoked are referenced from the reference type and not object type</w:t>
      </w:r>
    </w:p>
    <w:p w:rsidR="00A33B59" w:rsidRDefault="00A33B59" w:rsidP="00A33B59">
      <w:r>
        <w:t xml:space="preserve">SuperClass </w:t>
      </w:r>
      <w:r>
        <w:sym w:font="Wingdings" w:char="F0E0"/>
      </w:r>
      <w:r>
        <w:t xml:space="preserve"> int i = 10;</w:t>
      </w:r>
    </w:p>
    <w:p w:rsidR="00A33B59" w:rsidRDefault="00A33B59" w:rsidP="00A33B59">
      <w:r>
        <w:t xml:space="preserve">SubClass </w:t>
      </w:r>
      <w:r>
        <w:sym w:font="Wingdings" w:char="F0E0"/>
      </w:r>
      <w:r>
        <w:t xml:space="preserve"> int i = 20;</w:t>
      </w:r>
    </w:p>
    <w:p w:rsidR="00A33B59" w:rsidRDefault="00A33B59" w:rsidP="00A33B59"/>
    <w:p w:rsidR="00A33B59" w:rsidRDefault="00A33B59" w:rsidP="00A33B59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3B59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</w:t>
      </w:r>
    </w:p>
    <w:p w:rsidR="00A33B59" w:rsidRDefault="00A33B59" w:rsidP="00A33B59">
      <w:pPr>
        <w:widowControl/>
        <w:suppressAutoHyphens w:val="0"/>
        <w:overflowPunct/>
        <w:adjustRightInd w:val="0"/>
        <w:textAlignment w:val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3B59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20</w:t>
      </w:r>
    </w:p>
    <w:p w:rsidR="00A33B59" w:rsidRDefault="00A33B59" w:rsidP="00A33B59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A33B59">
        <w:rPr>
          <w:rFonts w:ascii="Consolas" w:hAnsi="Consolas" w:cs="Consolas"/>
          <w:color w:val="000000"/>
          <w:kern w:val="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10</w:t>
      </w:r>
    </w:p>
    <w:p w:rsidR="00D44E8A" w:rsidRDefault="00D44E8A" w:rsidP="00A33B59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44E8A" w:rsidRDefault="00D44E8A" w:rsidP="00D44E8A">
      <w:pPr>
        <w:pStyle w:val="ListParagraph"/>
        <w:numPr>
          <w:ilvl w:val="0"/>
          <w:numId w:val="9"/>
        </w:numPr>
      </w:pPr>
      <w:r>
        <w:t>Static blocks</w:t>
      </w:r>
      <w:r>
        <w:t>/constructors</w:t>
      </w:r>
      <w:r w:rsidR="00B576A0">
        <w:t>/initialization block</w:t>
      </w:r>
      <w:r>
        <w:t xml:space="preserve"> will get executed from parent to child</w:t>
      </w:r>
    </w:p>
    <w:p w:rsidR="00D44E8A" w:rsidRDefault="00B576A0" w:rsidP="00D44E8A">
      <w:pPr>
        <w:pStyle w:val="ListParagraph"/>
        <w:numPr>
          <w:ilvl w:val="0"/>
          <w:numId w:val="9"/>
        </w:numPr>
      </w:pPr>
      <w:r>
        <w:t>If all three are present – static block of parent and child class gets executed, followed by initialization block &amp; constructor of parent and child</w:t>
      </w:r>
    </w:p>
    <w:p w:rsidR="00B576A0" w:rsidRDefault="00B576A0" w:rsidP="00B576A0">
      <w:bookmarkStart w:id="0" w:name="_GoBack"/>
      <w:bookmarkEnd w:id="0"/>
    </w:p>
    <w:sectPr w:rsidR="00B576A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9BA" w:rsidRDefault="006039BA">
      <w:r>
        <w:separator/>
      </w:r>
    </w:p>
  </w:endnote>
  <w:endnote w:type="continuationSeparator" w:id="0">
    <w:p w:rsidR="006039BA" w:rsidRDefault="00603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ee_serifregular">
    <w:altName w:val="Times New Roman"/>
    <w:charset w:val="00"/>
    <w:family w:val="roman"/>
    <w:pitch w:val="default"/>
  </w:font>
  <w:font w:name="inherit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9BA" w:rsidRDefault="006039BA">
      <w:r>
        <w:rPr>
          <w:color w:val="000000"/>
        </w:rPr>
        <w:separator/>
      </w:r>
    </w:p>
  </w:footnote>
  <w:footnote w:type="continuationSeparator" w:id="0">
    <w:p w:rsidR="006039BA" w:rsidRDefault="00603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0B63"/>
    <w:multiLevelType w:val="hybridMultilevel"/>
    <w:tmpl w:val="7110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4FD"/>
    <w:multiLevelType w:val="multilevel"/>
    <w:tmpl w:val="07D262A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1212A4B"/>
    <w:multiLevelType w:val="multilevel"/>
    <w:tmpl w:val="70F62A00"/>
    <w:lvl w:ilvl="0"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/>
      </w:rPr>
    </w:lvl>
    <w:lvl w:ilvl="1">
      <w:numFmt w:val="bullet"/>
      <w:lvlText w:val="o"/>
      <w:lvlJc w:val="left"/>
      <w:pPr>
        <w:ind w:left="26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3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0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8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2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9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680" w:hanging="360"/>
      </w:pPr>
      <w:rPr>
        <w:rFonts w:ascii="Wingdings" w:hAnsi="Wingdings"/>
      </w:rPr>
    </w:lvl>
  </w:abstractNum>
  <w:abstractNum w:abstractNumId="3" w15:restartNumberingAfterBreak="0">
    <w:nsid w:val="3D0F1A83"/>
    <w:multiLevelType w:val="multilevel"/>
    <w:tmpl w:val="760C0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52D85"/>
    <w:multiLevelType w:val="multilevel"/>
    <w:tmpl w:val="09FEBC66"/>
    <w:lvl w:ilvl="0">
      <w:numFmt w:val="bullet"/>
      <w:lvlText w:val=""/>
      <w:lvlJc w:val="left"/>
      <w:pPr>
        <w:ind w:left="495" w:hanging="360"/>
      </w:pPr>
      <w:rPr>
        <w:rFonts w:ascii="Symbol" w:eastAsia="Times New Roman" w:hAnsi="Symbol" w:cs="Arial"/>
        <w:color w:val="000000"/>
        <w:sz w:val="23"/>
      </w:rPr>
    </w:lvl>
    <w:lvl w:ilvl="1">
      <w:numFmt w:val="bullet"/>
      <w:lvlText w:val="o"/>
      <w:lvlJc w:val="left"/>
      <w:pPr>
        <w:ind w:left="12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6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8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5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55" w:hanging="360"/>
      </w:pPr>
      <w:rPr>
        <w:rFonts w:ascii="Wingdings" w:hAnsi="Wingdings"/>
      </w:rPr>
    </w:lvl>
  </w:abstractNum>
  <w:abstractNum w:abstractNumId="5" w15:restartNumberingAfterBreak="0">
    <w:nsid w:val="58AC19C6"/>
    <w:multiLevelType w:val="hybridMultilevel"/>
    <w:tmpl w:val="E960B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3210D"/>
    <w:multiLevelType w:val="hybridMultilevel"/>
    <w:tmpl w:val="B220F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15C96"/>
    <w:multiLevelType w:val="multilevel"/>
    <w:tmpl w:val="7B1083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AFB72C5"/>
    <w:multiLevelType w:val="multilevel"/>
    <w:tmpl w:val="9E3CD9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2A38"/>
    <w:rsid w:val="00026928"/>
    <w:rsid w:val="00241C81"/>
    <w:rsid w:val="002C1989"/>
    <w:rsid w:val="003A4259"/>
    <w:rsid w:val="00426F1D"/>
    <w:rsid w:val="004E5B50"/>
    <w:rsid w:val="00577DB8"/>
    <w:rsid w:val="006039BA"/>
    <w:rsid w:val="007B55F8"/>
    <w:rsid w:val="00882A38"/>
    <w:rsid w:val="008F5F60"/>
    <w:rsid w:val="00974CC5"/>
    <w:rsid w:val="00A33B59"/>
    <w:rsid w:val="00B576A0"/>
    <w:rsid w:val="00BD1AC7"/>
    <w:rsid w:val="00BD3B2E"/>
    <w:rsid w:val="00C05299"/>
    <w:rsid w:val="00CA0AC6"/>
    <w:rsid w:val="00D44E8A"/>
    <w:rsid w:val="00D67DDC"/>
    <w:rsid w:val="00DA0DA6"/>
    <w:rsid w:val="00DA790A"/>
    <w:rsid w:val="00DF147F"/>
    <w:rsid w:val="00DF22E4"/>
    <w:rsid w:val="00E10B66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EA49A-4EC2-40C9-9A2C-F2EA2A8B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kern w:val="3"/>
        <w:sz w:val="22"/>
        <w:szCs w:val="22"/>
        <w:lang w:val="en-US" w:eastAsia="en-US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pPr>
      <w:widowControl/>
      <w:suppressAutoHyphens w:val="0"/>
      <w:overflowPunct/>
      <w:autoSpaceDE/>
      <w:spacing w:before="100" w:after="100"/>
      <w:textAlignment w:val="auto"/>
    </w:pPr>
    <w:rPr>
      <w:rFonts w:ascii="Times New Roman" w:hAnsi="Times New Roma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2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autoSpaceDN/>
      <w:textAlignment w:val="auto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2E4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Anthu</dc:creator>
  <cp:lastModifiedBy>Anthuvaneth, Infanta</cp:lastModifiedBy>
  <cp:revision>23</cp:revision>
  <dcterms:created xsi:type="dcterms:W3CDTF">2019-01-16T18:25:00Z</dcterms:created>
  <dcterms:modified xsi:type="dcterms:W3CDTF">2019-01-18T15:11:00Z</dcterms:modified>
</cp:coreProperties>
</file>